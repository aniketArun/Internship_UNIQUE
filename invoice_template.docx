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4887" w14:textId="0E0FB16B" w:rsidR="00C935DA" w:rsidRDefault="00B71594" w:rsidP="00C935DA">
      <w:pPr>
        <w:pStyle w:val="Title"/>
        <w:jc w:val="left"/>
        <w:rPr>
          <w:rFonts w:ascii="Arial Rounded MT Bold" w:hAnsi="Arial Rounded MT Bold"/>
          <w:sz w:val="52"/>
        </w:rPr>
      </w:pPr>
      <w:r>
        <w:rPr>
          <w:rFonts w:ascii="Arial Rounded MT Bold" w:hAnsi="Arial Rounded MT Bold"/>
          <w:noProof/>
          <w:sz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7C3A4" wp14:editId="4BCACF2E">
                <wp:simplePos x="0" y="0"/>
                <wp:positionH relativeFrom="margin">
                  <wp:posOffset>1416685</wp:posOffset>
                </wp:positionH>
                <wp:positionV relativeFrom="paragraph">
                  <wp:posOffset>381635</wp:posOffset>
                </wp:positionV>
                <wp:extent cx="5219700" cy="657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4A9F2" w14:textId="70388F0B" w:rsidR="00C935DA" w:rsidRDefault="00C935D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SHOP NO – 14, SAUBHAGYA COMPLEX, PALKHED RD, DINDORI, NASHIK, MOB </w:t>
                            </w:r>
                            <w:r w:rsidR="001E19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9921309560</w:t>
                            </w:r>
                            <w:r w:rsidR="001E19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MAHARASHTRA 422202</w:t>
                            </w:r>
                          </w:p>
                          <w:p w14:paraId="44D48AF6" w14:textId="6A476808" w:rsidR="001E191F" w:rsidRDefault="001E19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MOBILE: 9921309560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GSTIN: 27GCKPS4270N1ZQ</w:t>
                            </w:r>
                          </w:p>
                          <w:p w14:paraId="6CF73FFF" w14:textId="6961567D" w:rsidR="001E191F" w:rsidRPr="00C935DA" w:rsidRDefault="001E19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EMAIL: uniquecomputers7777@gmail.com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C3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1.55pt;margin-top:30.05pt;width:411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" filled="f" stroked="f" strokeweight=".5pt">
                <v:textbox>
                  <w:txbxContent>
                    <w:p w14:paraId="4604A9F2" w14:textId="70388F0B" w:rsidR="00C935DA" w:rsidRDefault="00C935D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SHOP NO – 14, SAUBHAGYA COMPLEX, PALKHED RD, DINDORI, NASHIK, MOB </w:t>
                      </w:r>
                      <w:r w:rsidR="001E191F">
                        <w:rPr>
                          <w:rFonts w:ascii="Arial" w:hAnsi="Arial" w:cs="Arial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9921309560</w:t>
                      </w:r>
                      <w:r w:rsidR="001E191F">
                        <w:rPr>
                          <w:rFonts w:ascii="Arial" w:hAnsi="Arial" w:cs="Arial"/>
                          <w:sz w:val="18"/>
                          <w:szCs w:val="18"/>
                        </w:rPr>
                        <w:t>, MAHARASHTRA 422202</w:t>
                      </w:r>
                    </w:p>
                    <w:p w14:paraId="44D48AF6" w14:textId="6A476808" w:rsidR="001E191F" w:rsidRDefault="001E191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MOBILE: 9921309560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GSTIN: 27GCKPS4270N1ZQ</w:t>
                      </w:r>
                    </w:p>
                    <w:p w14:paraId="6CF73FFF" w14:textId="6961567D" w:rsidR="001E191F" w:rsidRPr="00C935DA" w:rsidRDefault="001E191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EMAIL: uniquecomputers7777@gmail.com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DA">
        <w:rPr>
          <w:rFonts w:ascii="Arial Rounded MT Bold" w:hAnsi="Arial Rounded MT Bold"/>
          <w:noProof/>
          <w:sz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2C5F" wp14:editId="479796B6">
                <wp:simplePos x="0" y="0"/>
                <wp:positionH relativeFrom="column">
                  <wp:posOffset>1427480</wp:posOffset>
                </wp:positionH>
                <wp:positionV relativeFrom="paragraph">
                  <wp:posOffset>10795</wp:posOffset>
                </wp:positionV>
                <wp:extent cx="3255264" cy="453542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453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2C216" w14:textId="174220C9" w:rsidR="00C935DA" w:rsidRDefault="00C935DA">
                            <w:r w:rsidRPr="00C935DA">
                              <w:rPr>
                                <w:rFonts w:ascii="Arial Rounded MT Bold" w:hAnsi="Arial Rounded MT Bold"/>
                                <w:sz w:val="52"/>
                              </w:rPr>
                              <w:t>Unique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2C5F" id="Text Box 2" o:spid="_x0000_s1027" type="#_x0000_t202" style="position:absolute;margin-left:112.4pt;margin-top:.85pt;width:256.3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" filled="f" stroked="f" strokeweight=".5pt">
                <v:textbox>
                  <w:txbxContent>
                    <w:p w14:paraId="5072C216" w14:textId="174220C9" w:rsidR="00C935DA" w:rsidRDefault="00C935DA">
                      <w:r w:rsidRPr="00C935DA">
                        <w:rPr>
                          <w:rFonts w:ascii="Arial Rounded MT Bold" w:hAnsi="Arial Rounded MT Bold"/>
                          <w:sz w:val="52"/>
                        </w:rPr>
                        <w:t>Unique Computers</w:t>
                      </w:r>
                    </w:p>
                  </w:txbxContent>
                </v:textbox>
              </v:shape>
            </w:pict>
          </mc:Fallback>
        </mc:AlternateContent>
      </w:r>
      <w:r w:rsidR="00C935DA">
        <w:rPr>
          <w:rFonts w:ascii="Arial Rounded MT Bold" w:hAnsi="Arial Rounded MT Bold"/>
          <w:noProof/>
          <w:sz w:val="5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00B7E59" wp14:editId="2BBB5383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1228725" cy="847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QUE_pages-to-jpg-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08"/>
                    <a:stretch/>
                  </pic:blipFill>
                  <pic:spPr bwMode="auto"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A8C5F" w14:textId="18BC6231" w:rsidR="00C935DA" w:rsidRPr="00C935DA" w:rsidRDefault="00C935DA" w:rsidP="00C935DA">
      <w:pPr>
        <w:pStyle w:val="Title"/>
        <w:jc w:val="left"/>
        <w:rPr>
          <w:rFonts w:ascii="Arial Rounded MT Bold" w:hAnsi="Arial Rounded MT Bold"/>
          <w:sz w:val="20"/>
          <w:szCs w:val="20"/>
        </w:rPr>
      </w:pPr>
    </w:p>
    <w:p w14:paraId="0379898B" w14:textId="77777777" w:rsidR="00E4692B" w:rsidRDefault="00E4692B" w:rsidP="00C935DA">
      <w:pPr>
        <w:pBdr>
          <w:bottom w:val="single" w:sz="12" w:space="1" w:color="auto"/>
        </w:pBdr>
        <w:rPr>
          <w:rFonts w:ascii="Adobe Gothic Std B" w:eastAsia="Adobe Gothic Std B" w:hAnsi="Adobe Gothic Std B"/>
        </w:rPr>
      </w:pPr>
    </w:p>
    <w:p w14:paraId="0EFBAF9A" w14:textId="77777777" w:rsidR="00B71594" w:rsidRDefault="00B71594" w:rsidP="00C935DA">
      <w:pPr>
        <w:rPr>
          <w:rFonts w:ascii="Adobe Gothic Std B" w:eastAsia="Adobe Gothic Std B" w:hAnsi="Adobe Gothic Std B"/>
        </w:rPr>
      </w:pPr>
    </w:p>
    <w:p w14:paraId="49657838" w14:textId="3224C028" w:rsidR="001E191F" w:rsidRPr="00E4692B" w:rsidRDefault="001E191F" w:rsidP="00C935DA">
      <w:pPr>
        <w:pBdr>
          <w:bottom w:val="single" w:sz="12" w:space="1" w:color="auto"/>
        </w:pBdr>
        <w:rPr>
          <w:rFonts w:ascii="Adobe Gothic Std B" w:eastAsia="Adobe Gothic Std B" w:hAnsi="Adobe Gothic Std B"/>
          <w:b/>
        </w:rPr>
      </w:pPr>
      <w:r w:rsidRPr="00E4692B">
        <w:rPr>
          <w:rFonts w:ascii="Adobe Gothic Std B" w:eastAsia="Adobe Gothic Std B" w:hAnsi="Adobe Gothic Std B"/>
          <w:b/>
          <w:highlight w:val="darkGray"/>
        </w:rPr>
        <w:t>Invoice No</w:t>
      </w:r>
      <w:r w:rsidRPr="00E4692B">
        <w:rPr>
          <w:rFonts w:ascii="Adobe Gothic Std B" w:eastAsia="Adobe Gothic Std B" w:hAnsi="Adobe Gothic Std B"/>
          <w:highlight w:val="darkGray"/>
        </w:rPr>
        <w:t xml:space="preserve"> : {{ </w:t>
      </w:r>
      <w:proofErr w:type="spellStart"/>
      <w:r w:rsidRPr="00E4692B">
        <w:rPr>
          <w:rFonts w:ascii="Adobe Gothic Std B" w:eastAsia="Adobe Gothic Std B" w:hAnsi="Adobe Gothic Std B"/>
          <w:highlight w:val="darkGray"/>
        </w:rPr>
        <w:t>invoice_no</w:t>
      </w:r>
      <w:proofErr w:type="spellEnd"/>
      <w:r w:rsidRPr="00E4692B">
        <w:rPr>
          <w:rFonts w:ascii="Adobe Gothic Std B" w:eastAsia="Adobe Gothic Std B" w:hAnsi="Adobe Gothic Std B"/>
          <w:highlight w:val="darkGray"/>
        </w:rPr>
        <w:t xml:space="preserve"> }}</w:t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b/>
          <w:highlight w:val="darkGray"/>
        </w:rPr>
        <w:t>Invoice Date</w:t>
      </w:r>
      <w:r w:rsidR="0041486C" w:rsidRPr="00E4692B">
        <w:rPr>
          <w:rFonts w:ascii="Adobe Gothic Std B" w:eastAsia="Adobe Gothic Std B" w:hAnsi="Adobe Gothic Std B"/>
          <w:highlight w:val="darkGray"/>
        </w:rPr>
        <w:t xml:space="preserve"> : {{ </w:t>
      </w:r>
      <w:proofErr w:type="spellStart"/>
      <w:r w:rsidR="0041486C" w:rsidRPr="00E4692B">
        <w:rPr>
          <w:rFonts w:ascii="Adobe Gothic Std B" w:eastAsia="Adobe Gothic Std B" w:hAnsi="Adobe Gothic Std B"/>
          <w:highlight w:val="darkGray"/>
        </w:rPr>
        <w:t>invoice_date</w:t>
      </w:r>
      <w:proofErr w:type="spellEnd"/>
      <w:r w:rsidR="0041486C" w:rsidRPr="00E4692B">
        <w:rPr>
          <w:rFonts w:ascii="Adobe Gothic Std B" w:eastAsia="Adobe Gothic Std B" w:hAnsi="Adobe Gothic Std B"/>
          <w:highlight w:val="darkGray"/>
        </w:rPr>
        <w:t xml:space="preserve"> }}</w:t>
      </w:r>
    </w:p>
    <w:p w14:paraId="29EFECD6" w14:textId="54C1D775" w:rsidR="001A4A7E" w:rsidRDefault="001E191F" w:rsidP="00C935DA">
      <w:pP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 xml:space="preserve">BILL </w:t>
      </w:r>
      <w:r w:rsidR="001A4A7E" w:rsidRPr="00E4692B">
        <w:rPr>
          <w:rFonts w:ascii="Adobe Gothic Std B" w:eastAsia="Adobe Gothic Std B" w:hAnsi="Adobe Gothic Std B"/>
          <w:b/>
        </w:rPr>
        <w:t>To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>{{ name }}</w:t>
      </w:r>
    </w:p>
    <w:p w14:paraId="3FF90450" w14:textId="297E5154" w:rsidR="001E191F" w:rsidRDefault="001E191F" w:rsidP="00C935DA">
      <w:pP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>Address</w:t>
      </w:r>
      <w:r>
        <w:rPr>
          <w:rFonts w:ascii="Adobe Gothic Std B" w:eastAsia="Adobe Gothic Std B" w:hAnsi="Adobe Gothic Std B"/>
        </w:rPr>
        <w:t>: {{ address }}</w:t>
      </w:r>
    </w:p>
    <w:p w14:paraId="55351820" w14:textId="7C612119" w:rsidR="0041486C" w:rsidRPr="0041486C" w:rsidRDefault="001A4A7E" w:rsidP="0041486C">
      <w:pPr>
        <w:pBdr>
          <w:bottom w:val="single" w:sz="12" w:space="1" w:color="auto"/>
        </w:pBd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>Phone</w:t>
      </w:r>
      <w:r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0EE81BC5" w14:textId="288EC112" w:rsidR="001A4A7E" w:rsidRPr="00E4692B" w:rsidRDefault="0041486C">
      <w:pPr>
        <w:rPr>
          <w:b/>
        </w:rPr>
      </w:pPr>
      <w:r w:rsidRPr="00E4692B">
        <w:rPr>
          <w:b/>
        </w:rPr>
        <w:t>PURCHASE DETAILS:</w:t>
      </w: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3158"/>
        <w:gridCol w:w="1377"/>
        <w:gridCol w:w="995"/>
        <w:gridCol w:w="1417"/>
        <w:gridCol w:w="1107"/>
        <w:gridCol w:w="2412"/>
      </w:tblGrid>
      <w:tr w:rsidR="0003340F" w:rsidRPr="001A4A7E" w14:paraId="21C6596D" w14:textId="77777777" w:rsidTr="0003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587206406"/>
            <w:placeholder>
              <w:docPart w:val="65F3648317404514BC2AE265A7D218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59" w:type="dxa"/>
                <w:tcMar>
                  <w:top w:w="259" w:type="dxa"/>
                </w:tcMar>
              </w:tcPr>
              <w:p w14:paraId="67E745A3" w14:textId="5196A4C8" w:rsidR="0003340F" w:rsidRPr="001A4A7E" w:rsidRDefault="0003340F" w:rsidP="00E713BC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tc>
          <w:tcPr>
            <w:tcW w:w="1377" w:type="dxa"/>
            <w:tcMar>
              <w:top w:w="259" w:type="dxa"/>
            </w:tcMar>
          </w:tcPr>
          <w:p w14:paraId="2E6771C1" w14:textId="044A27B8" w:rsidR="0003340F" w:rsidRPr="001A4A7E" w:rsidRDefault="0003340F" w:rsidP="00E713BC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HSN</w:t>
            </w:r>
          </w:p>
        </w:tc>
        <w:tc>
          <w:tcPr>
            <w:tcW w:w="993" w:type="dxa"/>
          </w:tcPr>
          <w:p w14:paraId="77D677E4" w14:textId="022B5338" w:rsidR="0003340F" w:rsidRDefault="0003340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D3D88995856342D2BC89BF6CBCBCF5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Mar>
                  <w:top w:w="259" w:type="dxa"/>
                </w:tcMar>
              </w:tcPr>
              <w:p w14:paraId="5183D666" w14:textId="088F2DA3" w:rsidR="0003340F" w:rsidRPr="001A4A7E" w:rsidRDefault="0003340F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107" w:type="dxa"/>
          </w:tcPr>
          <w:p w14:paraId="66F284A2" w14:textId="75ADCE08" w:rsidR="0003340F" w:rsidRDefault="0003340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TAX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292C1A6174104AB4975343B21A7664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  <w:tcMar>
                  <w:top w:w="259" w:type="dxa"/>
                </w:tcMar>
              </w:tcPr>
              <w:p w14:paraId="49C4E65D" w14:textId="5873A0F4" w:rsidR="0003340F" w:rsidRPr="001A4A7E" w:rsidRDefault="0003340F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03340F" w:rsidRPr="001A4A7E" w14:paraId="42AAD9F6" w14:textId="77777777" w:rsidTr="0003340F">
        <w:trPr>
          <w:trHeight w:val="288"/>
        </w:trPr>
        <w:tc>
          <w:tcPr>
            <w:tcW w:w="3159" w:type="dxa"/>
          </w:tcPr>
          <w:p w14:paraId="516163B1" w14:textId="49BAE62A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377" w:type="dxa"/>
          </w:tcPr>
          <w:p w14:paraId="203A66E1" w14:textId="033F8520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</w:tcPr>
          <w:p w14:paraId="2E86D89F" w14:textId="77777777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7B897697" w14:textId="79C25013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107" w:type="dxa"/>
          </w:tcPr>
          <w:p w14:paraId="59D0D2FA" w14:textId="77777777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6397692D" w14:textId="00D72C72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03340F" w:rsidRPr="001A4A7E" w14:paraId="33214810" w14:textId="77777777" w:rsidTr="0003340F">
        <w:trPr>
          <w:trHeight w:val="288"/>
        </w:trPr>
        <w:tc>
          <w:tcPr>
            <w:tcW w:w="3159" w:type="dxa"/>
          </w:tcPr>
          <w:p w14:paraId="7EABD2FC" w14:textId="0EAA683F" w:rsidR="003E0A0B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  <w:r w:rsidR="00D46696">
              <w:rPr>
                <w:rFonts w:ascii="Adobe Gothic Std B" w:eastAsia="Adobe Gothic Std B" w:hAnsi="Adobe Gothic Std B"/>
              </w:rPr>
              <w:t xml:space="preserve"> ,</w:t>
            </w:r>
            <w:r w:rsidR="006800A3">
              <w:rPr>
                <w:rFonts w:ascii="Adobe Gothic Std B" w:eastAsia="Adobe Gothic Std B" w:hAnsi="Adobe Gothic Std B"/>
              </w:rPr>
              <w:t xml:space="preserve"> </w:t>
            </w:r>
            <w:r w:rsidR="003E0A0B"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377" w:type="dxa"/>
          </w:tcPr>
          <w:p w14:paraId="20C9F77F" w14:textId="2A5882B3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 w:rsidR="003E0A0B">
              <w:rPr>
                <w:rFonts w:ascii="Adobe Gothic Std B" w:eastAsia="Adobe Gothic Std B" w:hAnsi="Adobe Gothic Std B"/>
              </w:rPr>
              <w:t>2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993" w:type="dxa"/>
          </w:tcPr>
          <w:p w14:paraId="257F6200" w14:textId="6C873EA5" w:rsidR="0003340F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 w:rsidR="003E0A0B"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7F2896FA" w14:textId="5F19E2A3" w:rsidR="0003340F" w:rsidRPr="001A4A7E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 w:rsidR="003E0A0B">
              <w:rPr>
                <w:rFonts w:ascii="Adobe Gothic Std B" w:eastAsia="Adobe Gothic Std B" w:hAnsi="Adobe Gothic Std B"/>
              </w:rPr>
              <w:t>4</w:t>
            </w:r>
            <w:r w:rsidR="0003340F"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107" w:type="dxa"/>
          </w:tcPr>
          <w:p w14:paraId="51ED46CC" w14:textId="5AD95EEC" w:rsidR="0003340F" w:rsidRDefault="003E0A0B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18%</w:t>
            </w: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5334FED6" w14:textId="6797AD81" w:rsidR="0003340F" w:rsidRPr="001A4A7E" w:rsidRDefault="00AF30D5" w:rsidP="00830F27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 w:rsidR="003E0A0B">
              <w:rPr>
                <w:rFonts w:ascii="Adobe Gothic Std B" w:eastAsia="Adobe Gothic Std B" w:hAnsi="Adobe Gothic Std B"/>
              </w:rPr>
              <w:t>5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</w:tr>
      <w:tr w:rsidR="0003340F" w:rsidRPr="001A4A7E" w14:paraId="2CB7E165" w14:textId="77777777" w:rsidTr="0003340F">
        <w:trPr>
          <w:trHeight w:val="288"/>
        </w:trPr>
        <w:tc>
          <w:tcPr>
            <w:tcW w:w="3159" w:type="dxa"/>
          </w:tcPr>
          <w:p w14:paraId="378BA359" w14:textId="0C259CCC" w:rsidR="0003340F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377" w:type="dxa"/>
          </w:tcPr>
          <w:p w14:paraId="0306654D" w14:textId="4F5BEBD5" w:rsidR="0003340F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</w:tcPr>
          <w:p w14:paraId="6E35B5C3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2768F7E4" w14:textId="22DF5E69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107" w:type="dxa"/>
          </w:tcPr>
          <w:p w14:paraId="27B03B7C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00FAB329" w14:textId="16C1E664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03340F" w:rsidRPr="001A4A7E" w14:paraId="2952F892" w14:textId="77777777" w:rsidTr="0003340F">
        <w:trPr>
          <w:trHeight w:val="288"/>
        </w:trPr>
        <w:tc>
          <w:tcPr>
            <w:tcW w:w="3159" w:type="dxa"/>
            <w:tcBorders>
              <w:left w:val="nil"/>
              <w:bottom w:val="nil"/>
              <w:right w:val="nil"/>
            </w:tcBorders>
          </w:tcPr>
          <w:p w14:paraId="291B12AF" w14:textId="05067667" w:rsidR="0003340F" w:rsidRPr="001A4A7E" w:rsidRDefault="0003340F" w:rsidP="00025643">
            <w:pPr>
              <w:pStyle w:val="Thankyou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b w:val="0"/>
                <w:i w:val="0"/>
              </w:rPr>
              <w:t>BANK DETAILS</w:t>
            </w:r>
          </w:p>
        </w:tc>
        <w:tc>
          <w:tcPr>
            <w:tcW w:w="1377" w:type="dxa"/>
            <w:tcBorders>
              <w:left w:val="nil"/>
              <w:bottom w:val="nil"/>
              <w:right w:val="nil"/>
            </w:tcBorders>
          </w:tcPr>
          <w:p w14:paraId="0EA89540" w14:textId="4C5105DF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75FDDCE1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F662C4DD2BF40BE97DFFFA7C4F0B7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left w:val="nil"/>
                  <w:bottom w:val="nil"/>
                </w:tcBorders>
              </w:tcPr>
              <w:p w14:paraId="74726B46" w14:textId="1D8AEEF5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107" w:type="dxa"/>
          </w:tcPr>
          <w:p w14:paraId="65015701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648A5104" w14:textId="2EE6BD85" w:rsidR="0003340F" w:rsidRPr="006E16D4" w:rsidRDefault="0003340F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6E16D4">
              <w:rPr>
                <w:rFonts w:ascii="Adobe Gothic Std B" w:eastAsia="Adobe Gothic Std B" w:hAnsi="Adobe Gothic Std B"/>
                <w:b/>
                <w:bCs/>
              </w:rPr>
              <w:t>{{ subtotal }}</w:t>
            </w:r>
          </w:p>
        </w:tc>
      </w:tr>
      <w:tr w:rsidR="0003340F" w:rsidRPr="001A4A7E" w14:paraId="0979C605" w14:textId="77777777" w:rsidTr="0003340F">
        <w:trPr>
          <w:trHeight w:val="28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20E6F647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b/>
                <w:i/>
              </w:rPr>
              <w:t>NAME : UNIQUE COMPUTERS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0937B0BB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75C1D9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5C55F42093194D298995A4F225B854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</w:tcBorders>
              </w:tcPr>
              <w:p w14:paraId="726CB6D5" w14:textId="270FA691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107" w:type="dxa"/>
          </w:tcPr>
          <w:p w14:paraId="135A9171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4FAF0C5A" w14:textId="7F73AA56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03340F" w:rsidRPr="001A4A7E" w14:paraId="2C1CCD83" w14:textId="77777777" w:rsidTr="0003340F">
        <w:trPr>
          <w:trHeight w:val="28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0D934126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b/>
                <w:i/>
              </w:rPr>
              <w:t>IFSC CODE : UBIN0566659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4E97914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D2E8230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953C5226F694E268B4F786A1E12D6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</w:tcBorders>
              </w:tcPr>
              <w:p w14:paraId="05753500" w14:textId="269A6C03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107" w:type="dxa"/>
          </w:tcPr>
          <w:p w14:paraId="1AC32C94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7C7EEB7B" w14:textId="148A5A9E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68A07832" w:rsidR="00767D7F" w:rsidRDefault="00025643" w:rsidP="00025643">
      <w:pPr>
        <w:rPr>
          <w:b/>
          <w:i/>
        </w:rPr>
      </w:pPr>
      <w:r>
        <w:rPr>
          <w:b/>
          <w:i/>
        </w:rPr>
        <w:t>A/C NO :</w:t>
      </w:r>
      <w:r>
        <w:rPr>
          <w:b/>
          <w:i/>
        </w:rPr>
        <w:tab/>
        <w:t>666501010050183</w:t>
      </w:r>
    </w:p>
    <w:p w14:paraId="3BCEE4B0" w14:textId="77777777" w:rsidR="00025643" w:rsidRDefault="00025643" w:rsidP="00025643">
      <w:pPr>
        <w:pStyle w:val="Thankyou"/>
        <w:jc w:val="left"/>
        <w:rPr>
          <w:b w:val="0"/>
          <w:i w:val="0"/>
        </w:rPr>
      </w:pPr>
      <w:r>
        <w:rPr>
          <w:b w:val="0"/>
          <w:i w:val="0"/>
        </w:rPr>
        <w:t>BANK : UNION BANK OF INDIA DINDORI</w:t>
      </w:r>
    </w:p>
    <w:p w14:paraId="002B15CA" w14:textId="77777777" w:rsidR="00025643" w:rsidRPr="00025643" w:rsidRDefault="00025643" w:rsidP="001A4A7E">
      <w:pPr>
        <w:pStyle w:val="Thankyou"/>
        <w:jc w:val="left"/>
        <w:rPr>
          <w:b w:val="0"/>
          <w:i w:val="0"/>
        </w:rPr>
      </w:pPr>
    </w:p>
    <w:sectPr w:rsidR="00025643" w:rsidRPr="00025643" w:rsidSect="00C935DA">
      <w:footerReference w:type="default" r:id="rId8"/>
      <w:pgSz w:w="11906" w:h="16838" w:code="9"/>
      <w:pgMar w:top="284" w:right="720" w:bottom="28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858E" w14:textId="77777777" w:rsidR="0022592C" w:rsidRDefault="0022592C" w:rsidP="00DA124E">
      <w:r>
        <w:separator/>
      </w:r>
    </w:p>
  </w:endnote>
  <w:endnote w:type="continuationSeparator" w:id="0">
    <w:p w14:paraId="6358E84A" w14:textId="77777777" w:rsidR="0022592C" w:rsidRDefault="0022592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D4DF" w14:textId="77777777" w:rsidR="0022592C" w:rsidRDefault="0022592C" w:rsidP="00DA124E">
      <w:r>
        <w:separator/>
      </w:r>
    </w:p>
  </w:footnote>
  <w:footnote w:type="continuationSeparator" w:id="0">
    <w:p w14:paraId="38D5AF28" w14:textId="77777777" w:rsidR="0022592C" w:rsidRDefault="0022592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7E"/>
    <w:rsid w:val="00000942"/>
    <w:rsid w:val="00016EEA"/>
    <w:rsid w:val="00017EBC"/>
    <w:rsid w:val="00025643"/>
    <w:rsid w:val="0003340F"/>
    <w:rsid w:val="00084A50"/>
    <w:rsid w:val="00086F6A"/>
    <w:rsid w:val="000F3D19"/>
    <w:rsid w:val="00141CC5"/>
    <w:rsid w:val="00161833"/>
    <w:rsid w:val="001A4A7E"/>
    <w:rsid w:val="001A7226"/>
    <w:rsid w:val="001D1A99"/>
    <w:rsid w:val="001E191F"/>
    <w:rsid w:val="0022592C"/>
    <w:rsid w:val="00253682"/>
    <w:rsid w:val="002C31B5"/>
    <w:rsid w:val="002F145D"/>
    <w:rsid w:val="002F405A"/>
    <w:rsid w:val="002F4591"/>
    <w:rsid w:val="002F7BC5"/>
    <w:rsid w:val="00335034"/>
    <w:rsid w:val="003525FA"/>
    <w:rsid w:val="00390027"/>
    <w:rsid w:val="003968B9"/>
    <w:rsid w:val="003E0A0B"/>
    <w:rsid w:val="0041486C"/>
    <w:rsid w:val="00502760"/>
    <w:rsid w:val="0054022B"/>
    <w:rsid w:val="00541768"/>
    <w:rsid w:val="005417F6"/>
    <w:rsid w:val="005E117D"/>
    <w:rsid w:val="005E4E1E"/>
    <w:rsid w:val="006350A1"/>
    <w:rsid w:val="00664B1D"/>
    <w:rsid w:val="006800A3"/>
    <w:rsid w:val="00697198"/>
    <w:rsid w:val="006B4F86"/>
    <w:rsid w:val="006C1D33"/>
    <w:rsid w:val="006D3592"/>
    <w:rsid w:val="006E16D4"/>
    <w:rsid w:val="00767D7F"/>
    <w:rsid w:val="007A2DFF"/>
    <w:rsid w:val="007D7A53"/>
    <w:rsid w:val="00830F27"/>
    <w:rsid w:val="00846FB5"/>
    <w:rsid w:val="008609E6"/>
    <w:rsid w:val="00865239"/>
    <w:rsid w:val="00910ED2"/>
    <w:rsid w:val="009F3F74"/>
    <w:rsid w:val="00A2654F"/>
    <w:rsid w:val="00A77210"/>
    <w:rsid w:val="00A82089"/>
    <w:rsid w:val="00AC6A6B"/>
    <w:rsid w:val="00AD3839"/>
    <w:rsid w:val="00AF30D5"/>
    <w:rsid w:val="00B14E8F"/>
    <w:rsid w:val="00B62AE1"/>
    <w:rsid w:val="00B71594"/>
    <w:rsid w:val="00B84DF7"/>
    <w:rsid w:val="00B911FE"/>
    <w:rsid w:val="00C4631C"/>
    <w:rsid w:val="00C935DA"/>
    <w:rsid w:val="00D27961"/>
    <w:rsid w:val="00D45686"/>
    <w:rsid w:val="00D46230"/>
    <w:rsid w:val="00D46696"/>
    <w:rsid w:val="00D56C4D"/>
    <w:rsid w:val="00D62BD5"/>
    <w:rsid w:val="00D8503D"/>
    <w:rsid w:val="00DA124E"/>
    <w:rsid w:val="00DE3DFA"/>
    <w:rsid w:val="00DF32B2"/>
    <w:rsid w:val="00E10529"/>
    <w:rsid w:val="00E4692B"/>
    <w:rsid w:val="00E61B2E"/>
    <w:rsid w:val="00E70B6C"/>
    <w:rsid w:val="00E713B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F3648317404514BC2AE265A7D2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45B9-C7A2-438B-9854-FD3EB8A5B890}"/>
      </w:docPartPr>
      <w:docPartBody>
        <w:p w:rsidR="00D92854" w:rsidRDefault="005E4CE4" w:rsidP="005E4CE4">
          <w:pPr>
            <w:pStyle w:val="65F3648317404514BC2AE265A7D21867"/>
          </w:pPr>
          <w:r>
            <w:t>Description</w:t>
          </w:r>
        </w:p>
      </w:docPartBody>
    </w:docPart>
    <w:docPart>
      <w:docPartPr>
        <w:name w:val="D3D88995856342D2BC89BF6CBCBCF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9A103-B7B5-4DFF-A660-18C8113F40B0}"/>
      </w:docPartPr>
      <w:docPartBody>
        <w:p w:rsidR="00D92854" w:rsidRDefault="005E4CE4" w:rsidP="005E4CE4">
          <w:pPr>
            <w:pStyle w:val="D3D88995856342D2BC89BF6CBCBCF514"/>
          </w:pPr>
          <w:r>
            <w:t>Unit Price</w:t>
          </w:r>
        </w:p>
      </w:docPartBody>
    </w:docPart>
    <w:docPart>
      <w:docPartPr>
        <w:name w:val="292C1A6174104AB4975343B21A76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E60A-FE09-4BF0-BB18-99083F25F61B}"/>
      </w:docPartPr>
      <w:docPartBody>
        <w:p w:rsidR="00D92854" w:rsidRDefault="005E4CE4" w:rsidP="005E4CE4">
          <w:pPr>
            <w:pStyle w:val="292C1A6174104AB4975343B21A7664DF"/>
          </w:pPr>
          <w:r>
            <w:t>Line Total</w:t>
          </w:r>
        </w:p>
      </w:docPartBody>
    </w:docPart>
    <w:docPart>
      <w:docPartPr>
        <w:name w:val="CF662C4DD2BF40BE97DFFFA7C4F0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3156-D7CE-4594-B01C-B0CFFADBDCCC}"/>
      </w:docPartPr>
      <w:docPartBody>
        <w:p w:rsidR="00D92854" w:rsidRDefault="005E4CE4" w:rsidP="005E4CE4">
          <w:pPr>
            <w:pStyle w:val="CF662C4DD2BF40BE97DFFFA7C4F0B731"/>
          </w:pPr>
          <w:r>
            <w:t>Subtotal</w:t>
          </w:r>
        </w:p>
      </w:docPartBody>
    </w:docPart>
    <w:docPart>
      <w:docPartPr>
        <w:name w:val="5C55F42093194D298995A4F225B85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A7B8B-452C-48A5-9F7D-F777A43E0104}"/>
      </w:docPartPr>
      <w:docPartBody>
        <w:p w:rsidR="00D92854" w:rsidRDefault="005E4CE4" w:rsidP="005E4CE4">
          <w:pPr>
            <w:pStyle w:val="5C55F42093194D298995A4F225B854A8"/>
          </w:pPr>
          <w:r>
            <w:t>Sales Tax</w:t>
          </w:r>
        </w:p>
      </w:docPartBody>
    </w:docPart>
    <w:docPart>
      <w:docPartPr>
        <w:name w:val="5953C5226F694E268B4F786A1E12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FACA-AAEF-471D-84A8-0BDD8976CAA1}"/>
      </w:docPartPr>
      <w:docPartBody>
        <w:p w:rsidR="00D92854" w:rsidRDefault="005E4CE4" w:rsidP="005E4CE4">
          <w:pPr>
            <w:pStyle w:val="5953C5226F694E268B4F786A1E12D6C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0E"/>
    <w:rsid w:val="00313CC3"/>
    <w:rsid w:val="005E4CE4"/>
    <w:rsid w:val="0075277B"/>
    <w:rsid w:val="007931FB"/>
    <w:rsid w:val="00857BF7"/>
    <w:rsid w:val="0087499A"/>
    <w:rsid w:val="00941453"/>
    <w:rsid w:val="00B3484A"/>
    <w:rsid w:val="00C2508A"/>
    <w:rsid w:val="00D92854"/>
    <w:rsid w:val="00D94F0E"/>
    <w:rsid w:val="00DB7E64"/>
    <w:rsid w:val="00F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F3648317404514BC2AE265A7D21867">
    <w:name w:val="65F3648317404514BC2AE265A7D21867"/>
    <w:rsid w:val="005E4CE4"/>
    <w:rPr>
      <w:lang w:val="en-IN" w:eastAsia="en-IN"/>
    </w:rPr>
  </w:style>
  <w:style w:type="paragraph" w:customStyle="1" w:styleId="D3D88995856342D2BC89BF6CBCBCF514">
    <w:name w:val="D3D88995856342D2BC89BF6CBCBCF514"/>
    <w:rsid w:val="005E4CE4"/>
    <w:rPr>
      <w:lang w:val="en-IN" w:eastAsia="en-IN"/>
    </w:rPr>
  </w:style>
  <w:style w:type="paragraph" w:customStyle="1" w:styleId="292C1A6174104AB4975343B21A7664DF">
    <w:name w:val="292C1A6174104AB4975343B21A7664DF"/>
    <w:rsid w:val="005E4CE4"/>
    <w:rPr>
      <w:lang w:val="en-IN" w:eastAsia="en-IN"/>
    </w:rPr>
  </w:style>
  <w:style w:type="paragraph" w:customStyle="1" w:styleId="CF662C4DD2BF40BE97DFFFA7C4F0B731">
    <w:name w:val="CF662C4DD2BF40BE97DFFFA7C4F0B731"/>
    <w:rsid w:val="005E4CE4"/>
    <w:rPr>
      <w:lang w:val="en-IN" w:eastAsia="en-IN"/>
    </w:rPr>
  </w:style>
  <w:style w:type="paragraph" w:customStyle="1" w:styleId="5C55F42093194D298995A4F225B854A8">
    <w:name w:val="5C55F42093194D298995A4F225B854A8"/>
    <w:rsid w:val="005E4CE4"/>
    <w:rPr>
      <w:lang w:val="en-IN" w:eastAsia="en-IN"/>
    </w:rPr>
  </w:style>
  <w:style w:type="paragraph" w:customStyle="1" w:styleId="5953C5226F694E268B4F786A1E12D6C7">
    <w:name w:val="5953C5226F694E268B4F786A1E12D6C7"/>
    <w:rsid w:val="005E4CE4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9FD06-AE40-49FC-BC5C-F77C940B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396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UNIQUE</cp:lastModifiedBy>
  <cp:revision>45</cp:revision>
  <dcterms:created xsi:type="dcterms:W3CDTF">2022-10-08T09:21:00Z</dcterms:created>
  <dcterms:modified xsi:type="dcterms:W3CDTF">2024-01-23T15:00:00Z</dcterms:modified>
  <cp:category/>
  <cp:version/>
</cp:coreProperties>
</file>